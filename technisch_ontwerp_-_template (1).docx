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485BC024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75B10DC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2E7122E" w14:textId="479DBF40" w:rsidR="004F7A96" w:rsidRDefault="00516825" w:rsidP="00FE3C2E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 Ontwerp</w:t>
                    </w:r>
                  </w:p>
                </w:sdtContent>
              </w:sdt>
            </w:tc>
          </w:tr>
          <w:tr w:rsidR="004F7A96" w14:paraId="4B256961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246B804A" w14:textId="2003986D" w:rsidR="004F7A96" w:rsidRDefault="008F6682" w:rsidP="004F7A96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11/10/24</w:t>
                    </w:r>
                  </w:p>
                </w:sdtContent>
              </w:sdt>
            </w:tc>
          </w:tr>
          <w:tr w:rsidR="004F7A96" w14:paraId="7A8519D7" w14:textId="77777777" w:rsidTr="004F7A96">
            <w:tc>
              <w:tcPr>
                <w:tcW w:w="0" w:type="auto"/>
                <w:vAlign w:val="bottom"/>
              </w:tcPr>
              <w:p w14:paraId="7548878D" w14:textId="77777777" w:rsidR="004F7A96" w:rsidRDefault="004F7A96" w:rsidP="004F7A96"/>
            </w:tc>
          </w:tr>
          <w:tr w:rsidR="004F7A96" w14:paraId="4C503284" w14:textId="77777777" w:rsidTr="004F7A96">
            <w:tc>
              <w:tcPr>
                <w:tcW w:w="0" w:type="auto"/>
                <w:vAlign w:val="bottom"/>
              </w:tcPr>
              <w:p w14:paraId="5F3D436A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3DCF8545" w14:textId="77777777" w:rsidTr="004F7A96">
            <w:tc>
              <w:tcPr>
                <w:tcW w:w="0" w:type="auto"/>
                <w:vAlign w:val="bottom"/>
              </w:tcPr>
              <w:p w14:paraId="3BAED934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5D3878B0" w14:textId="77777777" w:rsidR="003C589C" w:rsidRDefault="00944094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5A7AE2DC" w14:textId="77777777" w:rsidR="00E30D3B" w:rsidRPr="00E30D3B" w:rsidRDefault="001277A9" w:rsidP="00E30D3B"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Architectuur van de site</w:t>
      </w:r>
    </w:p>
    <w:p w14:paraId="375DF37B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programmeer/codeer talen worden er gebruikt in het eindproduct?</w:t>
      </w:r>
    </w:p>
    <w:p w14:paraId="5C3D9210" w14:textId="36196CA2" w:rsidR="008F6682" w:rsidRPr="00CB3986" w:rsidRDefault="00E30D3B" w:rsidP="00D30B92">
      <w:pPr>
        <w:ind w:left="720"/>
        <w:rPr>
          <w:lang w:val="it-IT"/>
        </w:rPr>
      </w:pPr>
      <w:r w:rsidRPr="008F6682">
        <w:br/>
      </w:r>
      <w:r w:rsidR="008F6682">
        <w:t>Ik zal gebru</w:t>
      </w:r>
      <w:r w:rsidR="00D30B92">
        <w:t>ik maken van Javascript</w:t>
      </w:r>
      <w:r w:rsidR="00CB3986">
        <w:t xml:space="preserve">, Node.JS, </w:t>
      </w:r>
      <w:proofErr w:type="spellStart"/>
      <w:r w:rsidR="00CB3986">
        <w:t>ExpressJS</w:t>
      </w:r>
      <w:proofErr w:type="spellEnd"/>
      <w:r w:rsidR="00CB3986">
        <w:t xml:space="preserve">. </w:t>
      </w:r>
      <w:r w:rsidR="00CB3986" w:rsidRPr="00CB3986">
        <w:rPr>
          <w:lang w:val="it-IT"/>
        </w:rPr>
        <w:t xml:space="preserve">Qua </w:t>
      </w:r>
      <w:proofErr w:type="spellStart"/>
      <w:r w:rsidR="00CB3986" w:rsidRPr="00CB3986">
        <w:rPr>
          <w:lang w:val="it-IT"/>
        </w:rPr>
        <w:t>frontend</w:t>
      </w:r>
      <w:proofErr w:type="spellEnd"/>
      <w:r w:rsidR="00CB3986" w:rsidRPr="00CB3986">
        <w:rPr>
          <w:lang w:val="it-IT"/>
        </w:rPr>
        <w:t xml:space="preserve"> </w:t>
      </w:r>
      <w:proofErr w:type="spellStart"/>
      <w:r w:rsidR="00CB3986" w:rsidRPr="00CB3986">
        <w:rPr>
          <w:lang w:val="it-IT"/>
        </w:rPr>
        <w:t>vanilla</w:t>
      </w:r>
      <w:proofErr w:type="spellEnd"/>
      <w:r w:rsidR="00CB3986" w:rsidRPr="00CB3986">
        <w:rPr>
          <w:lang w:val="it-IT"/>
        </w:rPr>
        <w:t xml:space="preserve"> HTML/CSS</w:t>
      </w:r>
      <w:r w:rsidR="00D30B92" w:rsidRPr="00CB3986">
        <w:rPr>
          <w:lang w:val="it-IT"/>
        </w:rPr>
        <w:t>.</w:t>
      </w:r>
    </w:p>
    <w:p w14:paraId="39733AB8" w14:textId="77777777" w:rsidR="00E30D3B" w:rsidRPr="00D30B92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D30B92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Performance</w:t>
      </w:r>
    </w:p>
    <w:p w14:paraId="14A0734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wordt ervoor gezorgd dat een website optimaal blijft presteren, ook als bezoekersaantallen groeien?</w:t>
      </w:r>
    </w:p>
    <w:p w14:paraId="6A73E4E7" w14:textId="77777777" w:rsidR="00E30D3B" w:rsidRDefault="00E30D3B" w:rsidP="00E30D3B">
      <w:pPr>
        <w:widowControl w:val="0"/>
        <w:spacing w:after="0" w:line="264" w:lineRule="auto"/>
        <w:ind w:left="1440"/>
        <w:contextualSpacing/>
      </w:pPr>
    </w:p>
    <w:p w14:paraId="3D0D3185" w14:textId="77777777" w:rsidR="00BC37C0" w:rsidRDefault="00D30B92" w:rsidP="006D7C18">
      <w:r>
        <w:t xml:space="preserve">Ongebruikte CSS </w:t>
      </w:r>
      <w:proofErr w:type="spellStart"/>
      <w:r>
        <w:t>purgen</w:t>
      </w:r>
      <w:proofErr w:type="spellEnd"/>
    </w:p>
    <w:p w14:paraId="1FC112C8" w14:textId="63A7F274" w:rsidR="00D30B92" w:rsidRDefault="00D30B92" w:rsidP="006D7C18">
      <w:proofErr w:type="spellStart"/>
      <w:r>
        <w:t>Contentful</w:t>
      </w:r>
      <w:proofErr w:type="spellEnd"/>
      <w:r>
        <w:t xml:space="preserve"> (de CMS die ik ga gebruiken) heeft standaard CDNs (Content Delivery Networks AKA een netwerk van servers) waarmee de website over het algemeen sneller is.</w:t>
      </w:r>
    </w:p>
    <w:p w14:paraId="459677A7" w14:textId="77777777" w:rsidR="00D30B92" w:rsidRPr="00D30B92" w:rsidRDefault="00D30B92" w:rsidP="006D7C18"/>
    <w:p w14:paraId="4935CE33" w14:textId="77777777" w:rsidR="00E30D3B" w:rsidRDefault="001277A9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Caching/Cookies</w:t>
      </w:r>
    </w:p>
    <w:p w14:paraId="3034447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Worden er cookies weggeschreven? </w:t>
      </w:r>
    </w:p>
    <w:p w14:paraId="6034073C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Wordt er gebruik gemaakt van caching?</w:t>
      </w:r>
    </w:p>
    <w:p w14:paraId="47067FDC" w14:textId="77777777" w:rsidR="00E30D3B" w:rsidRDefault="00E30D3B" w:rsidP="00E30D3B">
      <w:pPr>
        <w:widowControl w:val="0"/>
        <w:spacing w:after="0" w:line="264" w:lineRule="auto"/>
        <w:contextualSpacing/>
      </w:pPr>
    </w:p>
    <w:p w14:paraId="5F63E673" w14:textId="7CA5B1EE" w:rsidR="006D7C18" w:rsidRDefault="00B246BF" w:rsidP="00E30D3B">
      <w:pPr>
        <w:widowControl w:val="0"/>
        <w:spacing w:after="0" w:line="264" w:lineRule="auto"/>
        <w:contextualSpacing/>
      </w:pPr>
      <w:r>
        <w:t>Cookies lijkt mij niet heel nodig sinds ik een portfolio ga maken.</w:t>
      </w:r>
    </w:p>
    <w:p w14:paraId="764DC112" w14:textId="42AB5CBD" w:rsidR="00B246BF" w:rsidRPr="008F6682" w:rsidRDefault="00B246BF" w:rsidP="00E30D3B">
      <w:pPr>
        <w:widowControl w:val="0"/>
        <w:spacing w:after="0" w:line="264" w:lineRule="auto"/>
        <w:contextualSpacing/>
      </w:pPr>
      <w:r>
        <w:t>Wel ga ik gebruik maken van caching</w:t>
      </w:r>
      <w:r w:rsidR="00FD3887">
        <w:t>.</w:t>
      </w:r>
    </w:p>
    <w:p w14:paraId="168CA737" w14:textId="77777777" w:rsidR="00E30D3B" w:rsidRPr="008F6682" w:rsidRDefault="00E30D3B" w:rsidP="00E30D3B">
      <w:pPr>
        <w:widowControl w:val="0"/>
        <w:spacing w:after="0" w:line="264" w:lineRule="auto"/>
        <w:contextualSpacing/>
      </w:pPr>
    </w:p>
    <w:p w14:paraId="2CF7AFDD" w14:textId="5C7F1A09" w:rsidR="001277A9" w:rsidRDefault="001277A9" w:rsidP="001277A9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Databaseontwerp</w:t>
      </w:r>
      <w:r w:rsidR="00516825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(optioneel)</w:t>
      </w:r>
    </w:p>
    <w:p w14:paraId="352284AE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3E435D25" w14:textId="36D1EB8F" w:rsidR="00B246BF" w:rsidRDefault="00CB3986" w:rsidP="00CB3986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proofErr w:type="spellStart"/>
      <w:r>
        <w:t>Contentful</w:t>
      </w:r>
      <w:proofErr w:type="spellEnd"/>
      <w:r>
        <w:t xml:space="preserve"> heeft zelf een soort database waarvan ik gebruik maak.</w:t>
      </w:r>
    </w:p>
    <w:p w14:paraId="6C4801C9" w14:textId="77777777" w:rsidR="00E30D3B" w:rsidRDefault="00E30D3B" w:rsidP="00AE1D62">
      <w:pPr>
        <w:rPr>
          <w:b/>
        </w:rPr>
      </w:pPr>
    </w:p>
    <w:p w14:paraId="21796A3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9ED877E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3873C4BD" w14:textId="77777777" w:rsidR="001277A9" w:rsidRDefault="001277A9" w:rsidP="001277A9">
      <w:pPr>
        <w:widowControl w:val="0"/>
        <w:spacing w:after="18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Beveiligingsmodel (optioneel)</w:t>
      </w:r>
    </w:p>
    <w:p w14:paraId="4C4F69F1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DA00FE1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strategieën zijn er bedacht om hackers buiten te houden?</w:t>
      </w:r>
    </w:p>
    <w:p w14:paraId="208DEF9A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002D97A7" w14:textId="77777777" w:rsidR="00AE1D62" w:rsidRDefault="00AE1D62" w:rsidP="00AE1D62">
      <w:pPr>
        <w:rPr>
          <w:b/>
        </w:rPr>
      </w:pPr>
    </w:p>
    <w:p w14:paraId="701F97B0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Z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oekfunctionaliteit (optioneel)</w:t>
      </w:r>
    </w:p>
    <w:p w14:paraId="070B39B9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54B21698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zoekfunctionaliteiten worden er gebruikt?</w:t>
      </w:r>
    </w:p>
    <w:p w14:paraId="4F199B63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246AFA76" w14:textId="77777777" w:rsidR="00AE1D62" w:rsidRDefault="00AE1D62" w:rsidP="001277A9">
      <w:pPr>
        <w:widowControl w:val="0"/>
        <w:spacing w:after="0" w:line="264" w:lineRule="auto"/>
        <w:contextualSpacing/>
      </w:pPr>
    </w:p>
    <w:p w14:paraId="37173E02" w14:textId="77777777" w:rsidR="001277A9" w:rsidRDefault="001277A9" w:rsidP="001277A9">
      <w:pPr>
        <w:widowControl w:val="0"/>
        <w:spacing w:after="0" w:line="264" w:lineRule="auto"/>
        <w:contextualSpacing/>
      </w:pP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API’s </w:t>
      </w: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(optioneel)</w:t>
      </w:r>
    </w:p>
    <w:p w14:paraId="11B2B4F6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0FD4F9DE" w14:textId="77777777" w:rsidR="001277A9" w:rsidRDefault="001277A9" w:rsidP="001277A9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Wordt er gebruik gemaakt van API’s?</w:t>
      </w:r>
    </w:p>
    <w:p w14:paraId="512DF630" w14:textId="25308119" w:rsidR="00A03730" w:rsidRDefault="00A03730" w:rsidP="00A03730">
      <w:pPr>
        <w:widowControl w:val="0"/>
        <w:numPr>
          <w:ilvl w:val="2"/>
          <w:numId w:val="1"/>
        </w:numPr>
        <w:spacing w:after="0" w:line="264" w:lineRule="auto"/>
        <w:ind w:left="2160" w:hanging="360"/>
        <w:contextualSpacing/>
      </w:pPr>
      <w:r>
        <w:t>Ik maak gebruik van</w:t>
      </w:r>
      <w:r w:rsidR="00CB3986">
        <w:t xml:space="preserve"> bijvoorbeeld een CDA (Content Delivery API)</w:t>
      </w:r>
      <w:r>
        <w:t>.</w:t>
      </w:r>
    </w:p>
    <w:p w14:paraId="3E61F924" w14:textId="77777777" w:rsidR="001277A9" w:rsidRDefault="001277A9" w:rsidP="001277A9">
      <w:pPr>
        <w:widowControl w:val="0"/>
        <w:spacing w:after="0" w:line="264" w:lineRule="auto"/>
        <w:contextualSpacing/>
      </w:pPr>
    </w:p>
    <w:p w14:paraId="4F9FC167" w14:textId="77777777" w:rsidR="001277A9" w:rsidRDefault="001277A9" w:rsidP="001277A9">
      <w:pPr>
        <w:widowControl w:val="0"/>
        <w:spacing w:after="0" w:line="264" w:lineRule="auto"/>
        <w:contextualSpacing/>
      </w:pPr>
      <w:r w:rsidRPr="001277A9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Sitemap (optioneel)</w:t>
      </w:r>
    </w:p>
    <w:p w14:paraId="3ECB78C4" w14:textId="77777777" w:rsidR="001277A9" w:rsidRDefault="001277A9" w:rsidP="001277A9">
      <w:pPr>
        <w:widowControl w:val="0"/>
        <w:spacing w:after="0" w:line="264" w:lineRule="auto"/>
        <w:ind w:left="1440"/>
        <w:contextualSpacing/>
      </w:pPr>
    </w:p>
    <w:p w14:paraId="1EE4C3B5" w14:textId="77777777" w:rsidR="006D7C18" w:rsidRDefault="006D7C18" w:rsidP="006D7C18"/>
    <w:sectPr w:rsidR="006D7C18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B48E2" w14:textId="77777777" w:rsidR="00097F1B" w:rsidRDefault="00097F1B">
      <w:pPr>
        <w:spacing w:after="0" w:line="240" w:lineRule="auto"/>
      </w:pPr>
      <w:r>
        <w:separator/>
      </w:r>
    </w:p>
  </w:endnote>
  <w:endnote w:type="continuationSeparator" w:id="0">
    <w:p w14:paraId="6CDCE7E0" w14:textId="77777777" w:rsidR="00097F1B" w:rsidRDefault="0009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50AD8" w14:textId="77777777" w:rsidR="003C589C" w:rsidRDefault="003C589C">
    <w:pPr>
      <w:jc w:val="right"/>
    </w:pPr>
  </w:p>
  <w:p w14:paraId="644DC6D3" w14:textId="77777777" w:rsidR="003C589C" w:rsidRDefault="00944094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16D17C00" w14:textId="77777777" w:rsidR="003C589C" w:rsidRDefault="00944094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8163AE8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C6314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D8EBC53" w14:textId="77777777" w:rsidR="003C589C" w:rsidRDefault="003C589C">
    <w:pPr>
      <w:pStyle w:val="NoSpacing"/>
      <w:rPr>
        <w:sz w:val="2"/>
        <w:szCs w:val="2"/>
      </w:rPr>
    </w:pPr>
  </w:p>
  <w:p w14:paraId="67DBC26C" w14:textId="77777777" w:rsidR="003C589C" w:rsidRDefault="003C589C"/>
  <w:p w14:paraId="74BE9641" w14:textId="77777777" w:rsidR="003C589C" w:rsidRDefault="003C589C"/>
  <w:p w14:paraId="4E972077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B969F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1F986" w14:textId="77777777" w:rsidR="00097F1B" w:rsidRDefault="00097F1B">
      <w:pPr>
        <w:spacing w:after="0" w:line="240" w:lineRule="auto"/>
      </w:pPr>
      <w:r>
        <w:separator/>
      </w:r>
    </w:p>
  </w:footnote>
  <w:footnote w:type="continuationSeparator" w:id="0">
    <w:p w14:paraId="5D67907B" w14:textId="77777777" w:rsidR="00097F1B" w:rsidRDefault="0009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112CFA" w14:textId="78A78A5A" w:rsidR="003C589C" w:rsidRDefault="00516825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 Ontwerp</w:t>
        </w:r>
      </w:p>
    </w:sdtContent>
  </w:sdt>
  <w:p w14:paraId="38F724B9" w14:textId="77777777" w:rsidR="003C589C" w:rsidRDefault="00944094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num w:numId="1" w16cid:durableId="22264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97F1B"/>
    <w:rsid w:val="001277A9"/>
    <w:rsid w:val="00271619"/>
    <w:rsid w:val="003C589C"/>
    <w:rsid w:val="004F7A96"/>
    <w:rsid w:val="00516825"/>
    <w:rsid w:val="00546BF9"/>
    <w:rsid w:val="00675A98"/>
    <w:rsid w:val="006D7C18"/>
    <w:rsid w:val="00731495"/>
    <w:rsid w:val="008F6682"/>
    <w:rsid w:val="00915D05"/>
    <w:rsid w:val="00944094"/>
    <w:rsid w:val="0095622C"/>
    <w:rsid w:val="009B34B6"/>
    <w:rsid w:val="00A00027"/>
    <w:rsid w:val="00A03730"/>
    <w:rsid w:val="00A914FF"/>
    <w:rsid w:val="00AE1D62"/>
    <w:rsid w:val="00B06232"/>
    <w:rsid w:val="00B246BF"/>
    <w:rsid w:val="00BC37C0"/>
    <w:rsid w:val="00CB3986"/>
    <w:rsid w:val="00D25CEA"/>
    <w:rsid w:val="00D30B92"/>
    <w:rsid w:val="00E30D3B"/>
    <w:rsid w:val="00FB7D84"/>
    <w:rsid w:val="00FD3887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2ACE04"/>
  <w15:docId w15:val="{C8FCE6E9-7C8F-4B45-A59B-6E35FA8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F3618F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F3618F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1420D2"/>
    <w:rsid w:val="00546BF9"/>
    <w:rsid w:val="005E562D"/>
    <w:rsid w:val="0095622C"/>
    <w:rsid w:val="00A00027"/>
    <w:rsid w:val="00BC003F"/>
    <w:rsid w:val="00D10F7A"/>
    <w:rsid w:val="00F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0E2841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29C25DC-CA74-4057-9619-AE627B75A5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0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Technisch Ontwerp</vt:lpstr>
      <vt:lpstr>Functioneel Ontwerp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11/10/24</dc:subject>
  <dc:creator>Docent</dc:creator>
  <cp:keywords/>
  <dc:description/>
  <cp:lastModifiedBy>Jayden de Roo</cp:lastModifiedBy>
  <cp:revision>4</cp:revision>
  <cp:lastPrinted>2009-08-05T20:41:00Z</cp:lastPrinted>
  <dcterms:created xsi:type="dcterms:W3CDTF">2024-10-07T07:31:00Z</dcterms:created>
  <dcterms:modified xsi:type="dcterms:W3CDTF">2024-10-24T09:31:00Z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